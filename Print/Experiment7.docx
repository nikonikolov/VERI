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9E7" w:rsidRDefault="00BF6AF5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54F05A9C" wp14:editId="23D0E745">
            <wp:simplePos x="0" y="0"/>
            <wp:positionH relativeFrom="margin">
              <wp:align>left</wp:align>
            </wp:positionH>
            <wp:positionV relativeFrom="paragraph">
              <wp:posOffset>6543788</wp:posOffset>
            </wp:positionV>
            <wp:extent cx="4742180" cy="1801495"/>
            <wp:effectExtent l="0" t="0" r="1270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89" t="11846" r="46080" b="65909"/>
                    <a:stretch/>
                  </pic:blipFill>
                  <pic:spPr bwMode="auto">
                    <a:xfrm>
                      <a:off x="0" y="0"/>
                      <a:ext cx="4742180" cy="1801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3CF0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3FB3FCA1" wp14:editId="76EF93A9">
            <wp:simplePos x="0" y="0"/>
            <wp:positionH relativeFrom="margin">
              <wp:align>left</wp:align>
            </wp:positionH>
            <wp:positionV relativeFrom="paragraph">
              <wp:posOffset>4319868</wp:posOffset>
            </wp:positionV>
            <wp:extent cx="5226050" cy="213804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54" t="11755" r="42409" b="61659"/>
                    <a:stretch/>
                  </pic:blipFill>
                  <pic:spPr bwMode="auto">
                    <a:xfrm>
                      <a:off x="0" y="0"/>
                      <a:ext cx="5226050" cy="2138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3CF0">
        <w:rPr>
          <w:noProof/>
          <w:lang w:eastAsia="en-GB"/>
        </w:rPr>
        <w:drawing>
          <wp:inline distT="0" distB="0" distL="0" distR="0" wp14:anchorId="6000BF2A" wp14:editId="17B2A95E">
            <wp:extent cx="4168588" cy="4206483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836" t="11708" r="48499" b="33279"/>
                    <a:stretch/>
                  </pic:blipFill>
                  <pic:spPr bwMode="auto">
                    <a:xfrm>
                      <a:off x="0" y="0"/>
                      <a:ext cx="4196114" cy="4234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09E7" w:rsidSect="00C83C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CF0"/>
    <w:rsid w:val="00BA09E7"/>
    <w:rsid w:val="00BF6AF5"/>
    <w:rsid w:val="00C83CF0"/>
    <w:rsid w:val="00C9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544A0-D925-460E-9498-27FCBA099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FA260D57.dotm</Template>
  <TotalTime>92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Nikolov, Nikolay</dc:creator>
  <cp:keywords/>
  <dc:description/>
  <cp:lastModifiedBy>Nikolov, Nikolay</cp:lastModifiedBy>
  <cp:revision>2</cp:revision>
  <dcterms:created xsi:type="dcterms:W3CDTF">2015-12-11T11:59:00Z</dcterms:created>
  <dcterms:modified xsi:type="dcterms:W3CDTF">2015-12-11T14:05:00Z</dcterms:modified>
</cp:coreProperties>
</file>