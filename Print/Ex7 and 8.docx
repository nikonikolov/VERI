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E7" w:rsidRDefault="003B394D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52014F5" wp14:editId="2AD0C350">
            <wp:simplePos x="0" y="0"/>
            <wp:positionH relativeFrom="margin">
              <wp:align>left</wp:align>
            </wp:positionH>
            <wp:positionV relativeFrom="paragraph">
              <wp:posOffset>8345730</wp:posOffset>
            </wp:positionV>
            <wp:extent cx="6750685" cy="573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7 - pulse_gen test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0" b="68828"/>
                    <a:stretch/>
                  </pic:blipFill>
                  <pic:spPr bwMode="auto">
                    <a:xfrm>
                      <a:off x="0" y="0"/>
                      <a:ext cx="6750685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A7A9372" wp14:editId="5B776B75">
            <wp:simplePos x="0" y="0"/>
            <wp:positionH relativeFrom="margin">
              <wp:align>left</wp:align>
            </wp:positionH>
            <wp:positionV relativeFrom="paragraph">
              <wp:posOffset>6391275</wp:posOffset>
            </wp:positionV>
            <wp:extent cx="4742180" cy="1801495"/>
            <wp:effectExtent l="0" t="0" r="127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9" t="11846" r="46080" b="65909"/>
                    <a:stretch/>
                  </pic:blipFill>
                  <pic:spPr bwMode="auto">
                    <a:xfrm>
                      <a:off x="0" y="0"/>
                      <a:ext cx="4742180" cy="180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F6248B0" wp14:editId="488B51F7">
            <wp:simplePos x="0" y="0"/>
            <wp:positionH relativeFrom="margin">
              <wp:align>left</wp:align>
            </wp:positionH>
            <wp:positionV relativeFrom="paragraph">
              <wp:posOffset>4220659</wp:posOffset>
            </wp:positionV>
            <wp:extent cx="5226050" cy="21380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4" t="11755" r="42409" b="61659"/>
                    <a:stretch/>
                  </pic:blipFill>
                  <pic:spPr bwMode="auto">
                    <a:xfrm>
                      <a:off x="0" y="0"/>
                      <a:ext cx="5226050" cy="213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CF0">
        <w:rPr>
          <w:noProof/>
          <w:lang w:eastAsia="en-GB"/>
        </w:rPr>
        <w:drawing>
          <wp:inline distT="0" distB="0" distL="0" distR="0" wp14:anchorId="23D45C41" wp14:editId="24E3F631">
            <wp:extent cx="4168588" cy="42064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36" t="11708" r="48499" b="33279"/>
                    <a:stretch/>
                  </pic:blipFill>
                  <pic:spPr bwMode="auto">
                    <a:xfrm>
                      <a:off x="0" y="0"/>
                      <a:ext cx="4196114" cy="423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9E7" w:rsidSect="00C83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F0"/>
    <w:rsid w:val="003B394D"/>
    <w:rsid w:val="00BA09E7"/>
    <w:rsid w:val="00BF6AF5"/>
    <w:rsid w:val="00C83CF0"/>
    <w:rsid w:val="00C9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544A0-D925-460E-9498-27FCBA09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B99C3DFA.dotm</Template>
  <TotalTime>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Nikolov, Nikolay</dc:creator>
  <cp:keywords/>
  <dc:description/>
  <cp:lastModifiedBy>Nikolov, Nikolay</cp:lastModifiedBy>
  <cp:revision>3</cp:revision>
  <dcterms:created xsi:type="dcterms:W3CDTF">2015-12-11T11:59:00Z</dcterms:created>
  <dcterms:modified xsi:type="dcterms:W3CDTF">2015-12-17T18:22:00Z</dcterms:modified>
</cp:coreProperties>
</file>