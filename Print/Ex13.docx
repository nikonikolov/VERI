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Default="00E634DF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-36195</wp:posOffset>
            </wp:positionH>
            <wp:positionV relativeFrom="paragraph">
              <wp:posOffset>5015230</wp:posOffset>
            </wp:positionV>
            <wp:extent cx="4383405" cy="47377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6" t="11727" r="47427" b="19913"/>
                    <a:stretch/>
                  </pic:blipFill>
                  <pic:spPr bwMode="auto">
                    <a:xfrm>
                      <a:off x="0" y="0"/>
                      <a:ext cx="4383405" cy="473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F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-27305</wp:posOffset>
            </wp:positionH>
            <wp:positionV relativeFrom="paragraph">
              <wp:posOffset>0</wp:posOffset>
            </wp:positionV>
            <wp:extent cx="4879975" cy="4930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9" t="11936" r="45406" b="19905"/>
                    <a:stretch/>
                  </pic:blipFill>
                  <pic:spPr bwMode="auto">
                    <a:xfrm>
                      <a:off x="0" y="0"/>
                      <a:ext cx="4879975" cy="493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9E7" w:rsidSect="00F87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32"/>
    <w:rsid w:val="00680132"/>
    <w:rsid w:val="00BA09E7"/>
    <w:rsid w:val="00E634DF"/>
    <w:rsid w:val="00F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06B61-5E9C-4B6A-95DE-7C71B8F8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B99C3DFA.dotm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3</cp:revision>
  <dcterms:created xsi:type="dcterms:W3CDTF">2015-12-17T18:01:00Z</dcterms:created>
  <dcterms:modified xsi:type="dcterms:W3CDTF">2015-12-17T18:09:00Z</dcterms:modified>
</cp:coreProperties>
</file>