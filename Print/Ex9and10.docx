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Pr="00AA3E76" w:rsidRDefault="00B76A14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9417092" wp14:editId="4E885141">
            <wp:simplePos x="0" y="0"/>
            <wp:positionH relativeFrom="margin">
              <wp:posOffset>0</wp:posOffset>
            </wp:positionH>
            <wp:positionV relativeFrom="paragraph">
              <wp:posOffset>6373495</wp:posOffset>
            </wp:positionV>
            <wp:extent cx="2697480" cy="175895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2" t="14071" r="53461" b="60716"/>
                    <a:stretch/>
                  </pic:blipFill>
                  <pic:spPr bwMode="auto">
                    <a:xfrm>
                      <a:off x="0" y="0"/>
                      <a:ext cx="2697480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349D0C7" wp14:editId="41DB0552">
            <wp:simplePos x="0" y="0"/>
            <wp:positionH relativeFrom="margin">
              <wp:align>left</wp:align>
            </wp:positionH>
            <wp:positionV relativeFrom="paragraph">
              <wp:posOffset>2186977</wp:posOffset>
            </wp:positionV>
            <wp:extent cx="5530850" cy="40189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7" t="14031" r="23914" b="23379"/>
                    <a:stretch/>
                  </pic:blipFill>
                  <pic:spPr bwMode="auto">
                    <a:xfrm>
                      <a:off x="0" y="0"/>
                      <a:ext cx="5546999" cy="403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8A">
        <w:rPr>
          <w:noProof/>
          <w:lang w:eastAsia="en-GB"/>
        </w:rPr>
        <w:drawing>
          <wp:inline distT="0" distB="0" distL="0" distR="0" wp14:anchorId="783E5928" wp14:editId="0AEF4AF8">
            <wp:extent cx="4007224" cy="2070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43" t="11990" r="50492" b="61868"/>
                    <a:stretch/>
                  </pic:blipFill>
                  <pic:spPr bwMode="auto">
                    <a:xfrm>
                      <a:off x="0" y="0"/>
                      <a:ext cx="4041399" cy="208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E7" w:rsidRPr="00AA3E76" w:rsidSect="00AA3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76"/>
    <w:rsid w:val="00AA3E76"/>
    <w:rsid w:val="00B76A14"/>
    <w:rsid w:val="00BA09E7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EC7D6-FA9B-4893-95DF-47B237AE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F44E8D7E.dotm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2</cp:revision>
  <dcterms:created xsi:type="dcterms:W3CDTF">2015-12-11T12:33:00Z</dcterms:created>
  <dcterms:modified xsi:type="dcterms:W3CDTF">2015-12-11T15:04:00Z</dcterms:modified>
</cp:coreProperties>
</file>