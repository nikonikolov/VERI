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704572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AFBD960" wp14:editId="3ACF17C9">
            <wp:simplePos x="0" y="0"/>
            <wp:positionH relativeFrom="column">
              <wp:posOffset>-123190</wp:posOffset>
            </wp:positionH>
            <wp:positionV relativeFrom="paragraph">
              <wp:posOffset>6974205</wp:posOffset>
            </wp:positionV>
            <wp:extent cx="3908425" cy="27997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11570" r="55109" b="57590"/>
                    <a:stretch/>
                  </pic:blipFill>
                  <pic:spPr bwMode="auto">
                    <a:xfrm>
                      <a:off x="0" y="0"/>
                      <a:ext cx="3908425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48789CF" wp14:editId="1EBEA5FD">
            <wp:simplePos x="0" y="0"/>
            <wp:positionH relativeFrom="column">
              <wp:posOffset>-124871</wp:posOffset>
            </wp:positionH>
            <wp:positionV relativeFrom="paragraph">
              <wp:posOffset>4229735</wp:posOffset>
            </wp:positionV>
            <wp:extent cx="3908425" cy="27997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11570" r="55109" b="57590"/>
                    <a:stretch/>
                  </pic:blipFill>
                  <pic:spPr bwMode="auto">
                    <a:xfrm>
                      <a:off x="0" y="0"/>
                      <a:ext cx="3908425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2F2A1F2" wp14:editId="013B7BE3">
            <wp:simplePos x="0" y="0"/>
            <wp:positionH relativeFrom="margin">
              <wp:posOffset>-121920</wp:posOffset>
            </wp:positionH>
            <wp:positionV relativeFrom="paragraph">
              <wp:posOffset>2086610</wp:posOffset>
            </wp:positionV>
            <wp:extent cx="4043045" cy="2115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8" t="11603" r="55048" b="65790"/>
                    <a:stretch/>
                  </pic:blipFill>
                  <pic:spPr bwMode="auto">
                    <a:xfrm>
                      <a:off x="0" y="0"/>
                      <a:ext cx="4043045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20C6511" wp14:editId="108E2076">
            <wp:simplePos x="0" y="0"/>
            <wp:positionH relativeFrom="margin">
              <wp:posOffset>-106530</wp:posOffset>
            </wp:positionH>
            <wp:positionV relativeFrom="paragraph">
              <wp:posOffset>0</wp:posOffset>
            </wp:positionV>
            <wp:extent cx="4043045" cy="211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8" t="11603" r="55048" b="65790"/>
                    <a:stretch/>
                  </pic:blipFill>
                  <pic:spPr bwMode="auto">
                    <a:xfrm>
                      <a:off x="0" y="0"/>
                      <a:ext cx="4043045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9E7" w:rsidSect="0070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72"/>
    <w:rsid w:val="00704572"/>
    <w:rsid w:val="00BA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0C16-D6CC-43EE-B2CE-042FF5A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EC66AFBD.dotm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1</cp:revision>
  <dcterms:created xsi:type="dcterms:W3CDTF">2015-12-04T11:16:00Z</dcterms:created>
  <dcterms:modified xsi:type="dcterms:W3CDTF">2015-12-04T11:19:00Z</dcterms:modified>
</cp:coreProperties>
</file>