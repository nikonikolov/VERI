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9E7" w:rsidRDefault="006B7123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1637665</wp:posOffset>
            </wp:positionH>
            <wp:positionV relativeFrom="paragraph">
              <wp:posOffset>3901440</wp:posOffset>
            </wp:positionV>
            <wp:extent cx="6624955" cy="975995"/>
            <wp:effectExtent l="508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5.bmp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35" r="12077"/>
                    <a:stretch/>
                  </pic:blipFill>
                  <pic:spPr bwMode="auto">
                    <a:xfrm rot="5400000">
                      <a:off x="0" y="0"/>
                      <a:ext cx="6624955" cy="975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F12"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4983929</wp:posOffset>
            </wp:positionV>
            <wp:extent cx="3442335" cy="4035425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_dac.b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617" b="-2783"/>
                    <a:stretch/>
                  </pic:blipFill>
                  <pic:spPr bwMode="auto">
                    <a:xfrm>
                      <a:off x="0" y="0"/>
                      <a:ext cx="3443388" cy="4036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F12"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2717C55E" wp14:editId="55FB7FB6">
            <wp:simplePos x="0" y="0"/>
            <wp:positionH relativeFrom="margin">
              <wp:align>left</wp:align>
            </wp:positionH>
            <wp:positionV relativeFrom="paragraph">
              <wp:posOffset>2070474</wp:posOffset>
            </wp:positionV>
            <wp:extent cx="3854450" cy="2760980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75" t="11570" r="55109" b="57590"/>
                    <a:stretch/>
                  </pic:blipFill>
                  <pic:spPr bwMode="auto">
                    <a:xfrm>
                      <a:off x="0" y="0"/>
                      <a:ext cx="3854450" cy="276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F12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F1AD8BE" wp14:editId="43F9F57F">
            <wp:simplePos x="0" y="0"/>
            <wp:positionH relativeFrom="margin">
              <wp:posOffset>-672</wp:posOffset>
            </wp:positionH>
            <wp:positionV relativeFrom="paragraph">
              <wp:posOffset>411</wp:posOffset>
            </wp:positionV>
            <wp:extent cx="3738245" cy="195516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58" t="11603" r="55048" b="65790"/>
                    <a:stretch/>
                  </pic:blipFill>
                  <pic:spPr bwMode="auto">
                    <a:xfrm>
                      <a:off x="0" y="0"/>
                      <a:ext cx="3738245" cy="1955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A09E7" w:rsidSect="007045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572"/>
    <w:rsid w:val="006B7123"/>
    <w:rsid w:val="00704572"/>
    <w:rsid w:val="00BA09E7"/>
    <w:rsid w:val="00DE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D0C16-D6CC-43EE-B2CE-042FF5A5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B99C3DFA.dotm</Template>
  <TotalTime>12</TotalTime>
  <Pages>1</Pages>
  <Words>0</Words>
  <Characters>4</Characters>
  <Application>Microsoft Office Word</Application>
  <DocSecurity>0</DocSecurity>
  <Lines>1</Lines>
  <Paragraphs>1</Paragraphs>
  <ScaleCrop>false</ScaleCrop>
  <Company>Imperial College London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Nikolov, Nikolay</dc:creator>
  <cp:keywords/>
  <dc:description/>
  <cp:lastModifiedBy>Nikolov, Nikolay</cp:lastModifiedBy>
  <cp:revision>3</cp:revision>
  <dcterms:created xsi:type="dcterms:W3CDTF">2015-12-04T11:16:00Z</dcterms:created>
  <dcterms:modified xsi:type="dcterms:W3CDTF">2015-12-17T18:28:00Z</dcterms:modified>
</cp:coreProperties>
</file>